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6D" w:rsidRDefault="00FC6758">
      <w:pPr>
        <w:pStyle w:val="Title"/>
      </w:pPr>
      <w:r>
        <w:t>Daniel Sager</w:t>
      </w:r>
    </w:p>
    <w:p w:rsidR="00394A6D" w:rsidRDefault="00FC6758">
      <w:r>
        <w:t>120 William Rd. N. Massapequa, NY 11758</w:t>
      </w:r>
      <w:r w:rsidR="007D00B3">
        <w:t> | </w:t>
      </w:r>
      <w:r>
        <w:t>(516) 426-6635</w:t>
      </w:r>
      <w:r w:rsidR="007D00B3">
        <w:t> | </w:t>
      </w:r>
      <w:r>
        <w:t>sagerdanw@gmail.com</w:t>
      </w:r>
    </w:p>
    <w:sdt>
      <w:sdtPr>
        <w:id w:val="1513793667"/>
        <w:placeholder>
          <w:docPart w:val="3E3C3EE4880B4727864D79E138251A58"/>
        </w:placeholder>
        <w:temporary/>
        <w:showingPlcHdr/>
        <w15:appearance w15:val="hidden"/>
      </w:sdtPr>
      <w:sdtEndPr/>
      <w:sdtContent>
        <w:p w:rsidR="00394A6D" w:rsidRDefault="007D00B3">
          <w:pPr>
            <w:pStyle w:val="Heading1"/>
          </w:pPr>
          <w:r>
            <w:t>Education</w:t>
          </w:r>
        </w:p>
      </w:sdtContent>
    </w:sdt>
    <w:p w:rsidR="00394A6D" w:rsidRDefault="00FC6758">
      <w:pPr>
        <w:pStyle w:val="Heading2"/>
      </w:pPr>
      <w:r w:rsidRPr="00FC6758">
        <w:t>Bachelors</w:t>
      </w:r>
      <w:r>
        <w:t xml:space="preserve"> of Science in Computer Science</w:t>
      </w:r>
      <w:r w:rsidR="007D00B3">
        <w:t> | </w:t>
      </w:r>
      <w:r>
        <w:t>August 2016 - may 2020</w:t>
      </w:r>
      <w:r w:rsidR="007D00B3">
        <w:t> | </w:t>
      </w:r>
      <w:r>
        <w:t>University at buffalo</w:t>
      </w:r>
      <w:r w:rsidR="00356A41">
        <w:t>, NY</w:t>
      </w:r>
    </w:p>
    <w:p w:rsidR="00394A6D" w:rsidRDefault="00AB525A">
      <w:pPr>
        <w:pStyle w:val="ListBullet"/>
      </w:pPr>
      <w:r>
        <w:t>GPA</w:t>
      </w:r>
      <w:r w:rsidR="007D00B3">
        <w:t xml:space="preserve">: </w:t>
      </w:r>
      <w:r>
        <w:t>3.44 / 4.0</w:t>
      </w:r>
    </w:p>
    <w:p w:rsidR="00421133" w:rsidRDefault="00421133" w:rsidP="00421133">
      <w:pPr>
        <w:pStyle w:val="ListBullet"/>
      </w:pPr>
      <w:r>
        <w:t>Currently seeking degree that provides a solid foundation in software development, computer science theory and systems, and offers students the flexibility to specialize in areas such as machine learning, robotics, databases, data mining, distributed systems, networking, data intensive computing, and computer architecture.</w:t>
      </w:r>
    </w:p>
    <w:p w:rsidR="00AB525A" w:rsidRDefault="00AB525A" w:rsidP="00421133">
      <w:pPr>
        <w:pStyle w:val="ListBullet"/>
      </w:pPr>
      <w:r>
        <w:t xml:space="preserve">Related courses: Intro to CS Majors I (Fall 2016 </w:t>
      </w:r>
      <w:r w:rsidRPr="00421133">
        <w:rPr>
          <w:rFonts w:ascii="Cambria" w:hAnsi="Cambria" w:cs="Cambria"/>
        </w:rPr>
        <w:t>–</w:t>
      </w:r>
      <w:r>
        <w:t xml:space="preserve"> Grade A), Intro to CS Majors II (Spring 2017 </w:t>
      </w:r>
      <w:r w:rsidRPr="00421133">
        <w:rPr>
          <w:rFonts w:ascii="Cambria" w:hAnsi="Cambria" w:cs="Cambria"/>
        </w:rPr>
        <w:t>–</w:t>
      </w:r>
      <w:r>
        <w:t xml:space="preserve"> Grade B+), Intro to Discrete Structures (Spring 2017 – Grade A), Data Structures (Fall 2017), and Digital Design (Fall 2017)</w:t>
      </w:r>
    </w:p>
    <w:p w:rsidR="00394A6D" w:rsidRDefault="00FC6758">
      <w:pPr>
        <w:pStyle w:val="Heading2"/>
      </w:pPr>
      <w:r>
        <w:t>Study Abroad</w:t>
      </w:r>
      <w:r w:rsidR="007D00B3">
        <w:t> | </w:t>
      </w:r>
      <w:r>
        <w:t>Janurary 2017 - may 2017</w:t>
      </w:r>
      <w:r w:rsidR="007D00B3">
        <w:t> | </w:t>
      </w:r>
      <w:r>
        <w:t>University of leicester</w:t>
      </w:r>
      <w:r w:rsidR="00356A41">
        <w:t>, England</w:t>
      </w:r>
    </w:p>
    <w:p w:rsidR="00356A41" w:rsidRDefault="00356A41" w:rsidP="00356A41">
      <w:pPr>
        <w:pStyle w:val="ListBullet"/>
      </w:pPr>
      <w:r>
        <w:t>Allows for growth and develop by adapting to an unfamiliar environment and embraced cultural differences and effectively using communication and organization skills to navigate through new cities.</w:t>
      </w:r>
    </w:p>
    <w:p w:rsidR="00394A6D" w:rsidRDefault="00AB525A" w:rsidP="00356A41">
      <w:pPr>
        <w:pStyle w:val="ListBullet"/>
      </w:pPr>
      <w:r>
        <w:t>Courses</w:t>
      </w:r>
      <w:r w:rsidR="007D00B3">
        <w:t xml:space="preserve">: </w:t>
      </w:r>
      <w:r w:rsidRPr="00AB525A">
        <w:t>Analysis and Design of Algorithms</w:t>
      </w:r>
      <w:r>
        <w:t xml:space="preserve"> - Students will become more experienced in the application of logical and mathematical tools and techniques in computing. They will develop the skills of </w:t>
      </w:r>
      <w:r w:rsidR="00421133">
        <w:t>using standard algorithm design techniques</w:t>
      </w:r>
      <w:r>
        <w:t xml:space="preserve"> to develop</w:t>
      </w:r>
      <w:r w:rsidR="00421133">
        <w:t xml:space="preserve"> </w:t>
      </w:r>
      <w:r>
        <w:t>efficient algorithms for new problems. They will develop skills to judge the quality of the algorithms.</w:t>
      </w:r>
    </w:p>
    <w:sdt>
      <w:sdtPr>
        <w:id w:val="495469907"/>
        <w:placeholder>
          <w:docPart w:val="9A8CF4CA36AB49A69380E660134CC9B7"/>
        </w:placeholder>
        <w:temporary/>
        <w:showingPlcHdr/>
        <w15:appearance w15:val="hidden"/>
      </w:sdtPr>
      <w:sdtEndPr/>
      <w:sdtContent>
        <w:p w:rsidR="00394A6D" w:rsidRDefault="007D00B3">
          <w:pPr>
            <w:pStyle w:val="Heading1"/>
          </w:pPr>
          <w:r>
            <w:t>Skills &amp; Abilities</w:t>
          </w:r>
        </w:p>
      </w:sdtContent>
    </w:sdt>
    <w:p w:rsidR="00394A6D" w:rsidRDefault="00EE5582">
      <w:pPr>
        <w:pStyle w:val="Heading2"/>
      </w:pPr>
      <w:r>
        <w:t>Developement</w:t>
      </w:r>
    </w:p>
    <w:p w:rsidR="00394A6D" w:rsidRDefault="00EE5582" w:rsidP="00684CD5">
      <w:pPr>
        <w:pStyle w:val="ListBullet"/>
      </w:pPr>
      <w:r>
        <w:t>Experienced with programming languages Java, C++ and XML and IDEs Eclipse, CLion, and Android Studio</w:t>
      </w:r>
      <w:r w:rsidR="00421133">
        <w:t>. Also, skilled in troubleshooting and supporting software.</w:t>
      </w:r>
    </w:p>
    <w:p w:rsidR="00394A6D" w:rsidRDefault="00437661">
      <w:pPr>
        <w:pStyle w:val="Heading2"/>
      </w:pPr>
      <w:r>
        <w:t>Critial Thinking</w:t>
      </w:r>
    </w:p>
    <w:p w:rsidR="00394A6D" w:rsidRDefault="00437661" w:rsidP="00437661">
      <w:pPr>
        <w:pStyle w:val="ListBullet"/>
      </w:pPr>
      <w:r>
        <w:t>Proven track record to</w:t>
      </w:r>
      <w:r w:rsidRPr="00437661">
        <w:t xml:space="preserve"> draw reasonable conclusions from a set of information and discriminate between useful and less useful details for solving a problem or making a decision.  </w:t>
      </w:r>
    </w:p>
    <w:p w:rsidR="00394A6D" w:rsidRDefault="00EE5582">
      <w:pPr>
        <w:pStyle w:val="Heading2"/>
      </w:pPr>
      <w:r>
        <w:t>Time management</w:t>
      </w:r>
    </w:p>
    <w:p w:rsidR="00394A6D" w:rsidRDefault="00437661">
      <w:pPr>
        <w:pStyle w:val="ListBullet"/>
      </w:pPr>
      <w:r>
        <w:t>Skilled in prioritizing and scheduling of tasks to use time more effectively to be more productive and meet deadlines.</w:t>
      </w:r>
    </w:p>
    <w:sdt>
      <w:sdtPr>
        <w:id w:val="1494989950"/>
        <w:placeholder>
          <w:docPart w:val="5B8ABDC320F844AB8DB88F72D6535128"/>
        </w:placeholder>
        <w:temporary/>
        <w:showingPlcHdr/>
        <w15:appearance w15:val="hidden"/>
      </w:sdtPr>
      <w:sdtEndPr/>
      <w:sdtContent>
        <w:p w:rsidR="00394A6D" w:rsidRDefault="007D00B3">
          <w:pPr>
            <w:pStyle w:val="Heading1"/>
          </w:pPr>
          <w:r>
            <w:t>Experience</w:t>
          </w:r>
        </w:p>
      </w:sdtContent>
    </w:sdt>
    <w:p w:rsidR="00394A6D" w:rsidRDefault="00FC6758">
      <w:pPr>
        <w:pStyle w:val="Heading2"/>
      </w:pPr>
      <w:r>
        <w:t>Baseball umpire</w:t>
      </w:r>
      <w:r w:rsidR="007D00B3">
        <w:t> | </w:t>
      </w:r>
      <w:r>
        <w:t>Bethpage Little league</w:t>
      </w:r>
      <w:r w:rsidR="007D00B3">
        <w:t> | </w:t>
      </w:r>
      <w:r>
        <w:t>september 2012 – september 2015</w:t>
      </w:r>
    </w:p>
    <w:p w:rsidR="00394A6D" w:rsidRDefault="00FC6758" w:rsidP="00FC6758">
      <w:pPr>
        <w:pStyle w:val="ListBullet"/>
      </w:pPr>
      <w:r w:rsidRPr="00FC6758">
        <w:t>Officiate at sporting events, games, or competitions, to maintain standards of play and to ensure that game rules are observed.</w:t>
      </w:r>
    </w:p>
    <w:p w:rsidR="00394A6D" w:rsidRDefault="00FC6758">
      <w:pPr>
        <w:pStyle w:val="Heading2"/>
      </w:pPr>
      <w:r>
        <w:t>Sales Associate</w:t>
      </w:r>
      <w:r w:rsidR="007D00B3">
        <w:t> | </w:t>
      </w:r>
      <w:r>
        <w:t>target</w:t>
      </w:r>
      <w:r w:rsidR="007D00B3">
        <w:t> | </w:t>
      </w:r>
      <w:r>
        <w:t>august – october 2015</w:t>
      </w:r>
    </w:p>
    <w:p w:rsidR="00FC6758" w:rsidRDefault="00FC6758" w:rsidP="00FC6758">
      <w:pPr>
        <w:pStyle w:val="ListBullet"/>
      </w:pPr>
      <w:r w:rsidRPr="00FC6758">
        <w:t>Responsible for taking money in the form of cash, check, or credit card from patrons in exchange for food or services. Scans items, provides change, balances drawer, and processes card transactions.</w:t>
      </w:r>
    </w:p>
    <w:p w:rsidR="00FC6758" w:rsidRDefault="00FC6758" w:rsidP="00FC6758">
      <w:pPr>
        <w:pStyle w:val="Heading2"/>
      </w:pPr>
      <w:r w:rsidRPr="00FC6758">
        <w:t>Customer Service Associate</w:t>
      </w:r>
      <w:r>
        <w:t> | lowes | may – august 2017</w:t>
      </w:r>
    </w:p>
    <w:p w:rsidR="00FC6758" w:rsidRDefault="00FC6758" w:rsidP="00FC6758">
      <w:pPr>
        <w:pStyle w:val="ListBullet"/>
      </w:pPr>
      <w:r>
        <w:t xml:space="preserve">Responsible for </w:t>
      </w:r>
      <w:r w:rsidR="00EE5582">
        <w:t>stocks shelves, maintaining the sales floor, and assisting</w:t>
      </w:r>
      <w:r w:rsidRPr="00FC6758">
        <w:t xml:space="preserve"> store patrons with </w:t>
      </w:r>
      <w:r w:rsidR="00EE5582">
        <w:t xml:space="preserve">helpful </w:t>
      </w:r>
      <w:r w:rsidRPr="00FC6758">
        <w:t>customer service.</w:t>
      </w:r>
    </w:p>
    <w:p w:rsidR="00AB525A" w:rsidRDefault="00AB525A" w:rsidP="00AB525A">
      <w:pPr>
        <w:pStyle w:val="Heading1"/>
      </w:pPr>
      <w:r>
        <w:t>Personal Projects</w:t>
      </w:r>
    </w:p>
    <w:p w:rsidR="00FC6758" w:rsidRDefault="00BE5245" w:rsidP="00E9400F">
      <w:pPr>
        <w:pStyle w:val="ListBullet"/>
        <w:numPr>
          <w:ilvl w:val="0"/>
          <w:numId w:val="0"/>
        </w:numPr>
        <w:ind w:left="144"/>
      </w:pPr>
      <w:r>
        <w:rPr>
          <w:b/>
        </w:rPr>
        <w:t xml:space="preserve">Android Application - </w:t>
      </w:r>
      <w:bookmarkStart w:id="0" w:name="_GoBack"/>
      <w:bookmarkEnd w:id="0"/>
      <w:r w:rsidR="00E9400F">
        <w:t>Developed using Java and XML, this android application can be used to track the amount of time spent doing an activity to reflect and improve upon. Functionality includes the ability to add, remove and store activity information to the user’s mobile phone storage.</w:t>
      </w:r>
    </w:p>
    <w:sectPr w:rsidR="00FC6758" w:rsidSect="00421133">
      <w:footerReference w:type="default" r:id="rId8"/>
      <w:pgSz w:w="12240" w:h="15840"/>
      <w:pgMar w:top="1080" w:right="720" w:bottom="108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713" w:rsidRDefault="00F12713">
      <w:pPr>
        <w:spacing w:after="0"/>
      </w:pPr>
      <w:r>
        <w:separator/>
      </w:r>
    </w:p>
  </w:endnote>
  <w:endnote w:type="continuationSeparator" w:id="0">
    <w:p w:rsidR="00F12713" w:rsidRDefault="00F127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617930"/>
      <w:docPartObj>
        <w:docPartGallery w:val="Page Numbers (Bottom of Page)"/>
        <w:docPartUnique/>
      </w:docPartObj>
    </w:sdtPr>
    <w:sdtEndPr>
      <w:rPr>
        <w:noProof/>
      </w:rPr>
    </w:sdtEndPr>
    <w:sdtContent>
      <w:p w:rsidR="00394A6D" w:rsidRDefault="007D00B3">
        <w:pPr>
          <w:pStyle w:val="Footer"/>
        </w:pPr>
        <w:r>
          <w:fldChar w:fldCharType="begin"/>
        </w:r>
        <w:r>
          <w:instrText xml:space="preserve"> PAGE   \* MERGEFORMAT </w:instrText>
        </w:r>
        <w:r>
          <w:fldChar w:fldCharType="separate"/>
        </w:r>
        <w:r w:rsidR="00E9400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713" w:rsidRDefault="00F12713">
      <w:pPr>
        <w:spacing w:after="0"/>
      </w:pPr>
      <w:r>
        <w:separator/>
      </w:r>
    </w:p>
  </w:footnote>
  <w:footnote w:type="continuationSeparator" w:id="0">
    <w:p w:rsidR="00F12713" w:rsidRDefault="00F1271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58"/>
    <w:rsid w:val="00356A41"/>
    <w:rsid w:val="00394A6D"/>
    <w:rsid w:val="00421133"/>
    <w:rsid w:val="00437661"/>
    <w:rsid w:val="007D00B3"/>
    <w:rsid w:val="008E39AB"/>
    <w:rsid w:val="00AB525A"/>
    <w:rsid w:val="00BE5245"/>
    <w:rsid w:val="00C44174"/>
    <w:rsid w:val="00E9400F"/>
    <w:rsid w:val="00EE5582"/>
    <w:rsid w:val="00F12713"/>
    <w:rsid w:val="00FC6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2DFD8"/>
  <w15:chartTrackingRefBased/>
  <w15:docId w15:val="{65B4AB4E-1B5C-44E3-AEDD-2F5D1356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3C3EE4880B4727864D79E138251A58"/>
        <w:category>
          <w:name w:val="General"/>
          <w:gallery w:val="placeholder"/>
        </w:category>
        <w:types>
          <w:type w:val="bbPlcHdr"/>
        </w:types>
        <w:behaviors>
          <w:behavior w:val="content"/>
        </w:behaviors>
        <w:guid w:val="{F9C27186-0D10-4680-B4B6-480AF1FA6C5E}"/>
      </w:docPartPr>
      <w:docPartBody>
        <w:p w:rsidR="00CC3FAC" w:rsidRDefault="004519A0">
          <w:pPr>
            <w:pStyle w:val="3E3C3EE4880B4727864D79E138251A58"/>
          </w:pPr>
          <w:r>
            <w:t>Education</w:t>
          </w:r>
        </w:p>
      </w:docPartBody>
    </w:docPart>
    <w:docPart>
      <w:docPartPr>
        <w:name w:val="9A8CF4CA36AB49A69380E660134CC9B7"/>
        <w:category>
          <w:name w:val="General"/>
          <w:gallery w:val="placeholder"/>
        </w:category>
        <w:types>
          <w:type w:val="bbPlcHdr"/>
        </w:types>
        <w:behaviors>
          <w:behavior w:val="content"/>
        </w:behaviors>
        <w:guid w:val="{2E256652-54D2-463C-9AF4-A8168D59A506}"/>
      </w:docPartPr>
      <w:docPartBody>
        <w:p w:rsidR="00CC3FAC" w:rsidRDefault="004519A0">
          <w:pPr>
            <w:pStyle w:val="9A8CF4CA36AB49A69380E660134CC9B7"/>
          </w:pPr>
          <w:r>
            <w:t>Skills &amp; Abilities</w:t>
          </w:r>
        </w:p>
      </w:docPartBody>
    </w:docPart>
    <w:docPart>
      <w:docPartPr>
        <w:name w:val="5B8ABDC320F844AB8DB88F72D6535128"/>
        <w:category>
          <w:name w:val="General"/>
          <w:gallery w:val="placeholder"/>
        </w:category>
        <w:types>
          <w:type w:val="bbPlcHdr"/>
        </w:types>
        <w:behaviors>
          <w:behavior w:val="content"/>
        </w:behaviors>
        <w:guid w:val="{D93971E9-04CE-44B7-934E-B2DBC449627D}"/>
      </w:docPartPr>
      <w:docPartBody>
        <w:p w:rsidR="00CC3FAC" w:rsidRDefault="004519A0">
          <w:pPr>
            <w:pStyle w:val="5B8ABDC320F844AB8DB88F72D653512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98"/>
    <w:rsid w:val="003F6850"/>
    <w:rsid w:val="004519A0"/>
    <w:rsid w:val="00CC3FAC"/>
    <w:rsid w:val="00F3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D78885EB54057AF880EFC72640069">
    <w:name w:val="989D78885EB54057AF880EFC72640069"/>
  </w:style>
  <w:style w:type="paragraph" w:customStyle="1" w:styleId="1E77C72F8928478BB669EE02373334AC">
    <w:name w:val="1E77C72F8928478BB669EE02373334AC"/>
  </w:style>
  <w:style w:type="paragraph" w:customStyle="1" w:styleId="110FC8C9C5E5468390B4A1DEA3537583">
    <w:name w:val="110FC8C9C5E5468390B4A1DEA3537583"/>
  </w:style>
  <w:style w:type="paragraph" w:customStyle="1" w:styleId="341A4791E49F4F90839DD16FA0CA0B8D">
    <w:name w:val="341A4791E49F4F90839DD16FA0CA0B8D"/>
  </w:style>
  <w:style w:type="paragraph" w:customStyle="1" w:styleId="7A27F54AB03B4A4C8F5D215493D9CBC0">
    <w:name w:val="7A27F54AB03B4A4C8F5D215493D9CBC0"/>
  </w:style>
  <w:style w:type="paragraph" w:customStyle="1" w:styleId="85F67FF55A9E4EEA9B7BCCF0CB382648">
    <w:name w:val="85F67FF55A9E4EEA9B7BCCF0CB382648"/>
  </w:style>
  <w:style w:type="paragraph" w:customStyle="1" w:styleId="3E3C3EE4880B4727864D79E138251A58">
    <w:name w:val="3E3C3EE4880B4727864D79E138251A58"/>
  </w:style>
  <w:style w:type="paragraph" w:customStyle="1" w:styleId="3EF9C01A630C48148F1CD1C160062027">
    <w:name w:val="3EF9C01A630C48148F1CD1C160062027"/>
  </w:style>
  <w:style w:type="paragraph" w:customStyle="1" w:styleId="B56BF6C50F6E49569D706B7A6F610E4D">
    <w:name w:val="B56BF6C50F6E49569D706B7A6F610E4D"/>
  </w:style>
  <w:style w:type="paragraph" w:customStyle="1" w:styleId="CE90191EDEDB463BAF3D56E4DB7355E9">
    <w:name w:val="CE90191EDEDB463BAF3D56E4DB7355E9"/>
  </w:style>
  <w:style w:type="paragraph" w:customStyle="1" w:styleId="E2414FAC07F04757A23BF1F71E4B0CED">
    <w:name w:val="E2414FAC07F04757A23BF1F71E4B0CED"/>
  </w:style>
  <w:style w:type="paragraph" w:customStyle="1" w:styleId="9A8CF4CA36AB49A69380E660134CC9B7">
    <w:name w:val="9A8CF4CA36AB49A69380E660134CC9B7"/>
  </w:style>
  <w:style w:type="paragraph" w:customStyle="1" w:styleId="AF101801F8F9482783B0830E98234898">
    <w:name w:val="AF101801F8F9482783B0830E98234898"/>
  </w:style>
  <w:style w:type="paragraph" w:customStyle="1" w:styleId="8B38B969856D4487B5766171996F245B">
    <w:name w:val="8B38B969856D4487B5766171996F245B"/>
  </w:style>
  <w:style w:type="paragraph" w:customStyle="1" w:styleId="06D26564F4524A4CB5A988365E639694">
    <w:name w:val="06D26564F4524A4CB5A988365E639694"/>
  </w:style>
  <w:style w:type="paragraph" w:customStyle="1" w:styleId="C920C00F84074C6DB481BD68C47E436D">
    <w:name w:val="C920C00F84074C6DB481BD68C47E436D"/>
  </w:style>
  <w:style w:type="paragraph" w:customStyle="1" w:styleId="4CE1EB20904D4AB09DFF963F4B231401">
    <w:name w:val="4CE1EB20904D4AB09DFF963F4B231401"/>
  </w:style>
  <w:style w:type="paragraph" w:customStyle="1" w:styleId="4ED7154773534A559AF90BAE7E97C7A3">
    <w:name w:val="4ED7154773534A559AF90BAE7E97C7A3"/>
  </w:style>
  <w:style w:type="paragraph" w:customStyle="1" w:styleId="55C8AB2BA3ED4E60BAEFFF4263075775">
    <w:name w:val="55C8AB2BA3ED4E60BAEFFF4263075775"/>
  </w:style>
  <w:style w:type="paragraph" w:customStyle="1" w:styleId="B15782DB365B41F89CADFC6416096B4F">
    <w:name w:val="B15782DB365B41F89CADFC6416096B4F"/>
  </w:style>
  <w:style w:type="paragraph" w:customStyle="1" w:styleId="5B8ABDC320F844AB8DB88F72D6535128">
    <w:name w:val="5B8ABDC320F844AB8DB88F72D6535128"/>
  </w:style>
  <w:style w:type="paragraph" w:customStyle="1" w:styleId="2D0DD77F675D4879872820AA9093AABC">
    <w:name w:val="2D0DD77F675D4879872820AA9093AABC"/>
  </w:style>
  <w:style w:type="paragraph" w:customStyle="1" w:styleId="937AB9DDB85A45B4B594BFA1C8A271FA">
    <w:name w:val="937AB9DDB85A45B4B594BFA1C8A271FA"/>
  </w:style>
  <w:style w:type="paragraph" w:customStyle="1" w:styleId="A878D76F16CD42CABD076BCCF289E63D">
    <w:name w:val="A878D76F16CD42CABD076BCCF289E63D"/>
  </w:style>
  <w:style w:type="paragraph" w:customStyle="1" w:styleId="9FFF9F6B4E12467DAB75ADB03D488671">
    <w:name w:val="9FFF9F6B4E12467DAB75ADB03D488671"/>
  </w:style>
  <w:style w:type="paragraph" w:customStyle="1" w:styleId="E9DCE91F993947B89B3DAEF05050A56B">
    <w:name w:val="E9DCE91F993947B89B3DAEF05050A56B"/>
    <w:rsid w:val="00F35398"/>
  </w:style>
  <w:style w:type="paragraph" w:customStyle="1" w:styleId="4B054BBF122C4E1FB6A72BC7CD811017">
    <w:name w:val="4B054BBF122C4E1FB6A72BC7CD811017"/>
    <w:rsid w:val="00F35398"/>
  </w:style>
  <w:style w:type="paragraph" w:customStyle="1" w:styleId="79DB9F727FBE4333B3E102B8DBBB677B">
    <w:name w:val="79DB9F727FBE4333B3E102B8DBBB677B"/>
    <w:rsid w:val="00F35398"/>
  </w:style>
  <w:style w:type="paragraph" w:customStyle="1" w:styleId="024D7C279F684A22B5C492D16B38ADA5">
    <w:name w:val="024D7C279F684A22B5C492D16B38ADA5"/>
    <w:rsid w:val="00F35398"/>
  </w:style>
  <w:style w:type="paragraph" w:customStyle="1" w:styleId="490DA46C52A344A3A349FD9EFB9C0144">
    <w:name w:val="490DA46C52A344A3A349FD9EFB9C0144"/>
    <w:rsid w:val="00F35398"/>
  </w:style>
  <w:style w:type="paragraph" w:customStyle="1" w:styleId="C118E1E2655143B98EA0AAFE5EFDE9E7">
    <w:name w:val="C118E1E2655143B98EA0AAFE5EFDE9E7"/>
    <w:rsid w:val="00F35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FFC7-ABD5-4E73-BB2A-6871945F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59</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dc:creator>
  <cp:keywords/>
  <cp:lastModifiedBy>Danny</cp:lastModifiedBy>
  <cp:revision>4</cp:revision>
  <dcterms:created xsi:type="dcterms:W3CDTF">2017-10-30T18:16:00Z</dcterms:created>
  <dcterms:modified xsi:type="dcterms:W3CDTF">2017-10-30T22:49:00Z</dcterms:modified>
  <cp:version/>
</cp:coreProperties>
</file>